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DE3" w:rsidRDefault="00CE6CDD" w:rsidP="00CE6CDD">
      <w:pPr>
        <w:jc w:val="center"/>
        <w:rPr>
          <w:sz w:val="40"/>
          <w:szCs w:val="40"/>
        </w:rPr>
      </w:pPr>
      <w:r>
        <w:rPr>
          <w:sz w:val="40"/>
          <w:szCs w:val="40"/>
        </w:rPr>
        <w:t>Lab Assignment – 2</w:t>
      </w:r>
    </w:p>
    <w:p w:rsidR="00CE6CDD" w:rsidRPr="00CE6CDD" w:rsidRDefault="00CE6CDD">
      <w:pPr>
        <w:rPr>
          <w:b/>
          <w:sz w:val="40"/>
          <w:szCs w:val="40"/>
          <w:u w:val="single"/>
        </w:rPr>
      </w:pPr>
      <w:r w:rsidRPr="00CE6CDD">
        <w:rPr>
          <w:b/>
          <w:sz w:val="40"/>
          <w:szCs w:val="40"/>
          <w:u w:val="single"/>
        </w:rPr>
        <w:t>Weather Application:</w:t>
      </w:r>
    </w:p>
    <w:p w:rsidR="00CE6CDD" w:rsidRDefault="00CE6CDD">
      <w:pPr>
        <w:rPr>
          <w:sz w:val="24"/>
          <w:szCs w:val="24"/>
        </w:rPr>
      </w:pP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>I have used “open weather map api” for getting weather data. In front e</w:t>
      </w:r>
      <w:r w:rsidR="005512CC">
        <w:rPr>
          <w:sz w:val="24"/>
          <w:szCs w:val="24"/>
        </w:rPr>
        <w:t xml:space="preserve">nd, I have used xml and </w:t>
      </w:r>
      <w:r>
        <w:rPr>
          <w:sz w:val="24"/>
          <w:szCs w:val="24"/>
        </w:rPr>
        <w:t>Java</w:t>
      </w:r>
      <w:r w:rsidR="005512CC">
        <w:rPr>
          <w:sz w:val="24"/>
          <w:szCs w:val="24"/>
        </w:rPr>
        <w:t xml:space="preserve"> in backend</w:t>
      </w:r>
      <w:r>
        <w:rPr>
          <w:sz w:val="24"/>
          <w:szCs w:val="24"/>
        </w:rPr>
        <w:t>.</w:t>
      </w:r>
    </w:p>
    <w:p w:rsidR="00CE6CDD" w:rsidRDefault="00CE6CDD">
      <w:pPr>
        <w:rPr>
          <w:sz w:val="24"/>
          <w:szCs w:val="24"/>
        </w:rPr>
      </w:pP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 xml:space="preserve">After login, we have to provide zipcode as input. </w:t>
      </w: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>In t</w:t>
      </w:r>
      <w:r w:rsidR="005512CC">
        <w:rPr>
          <w:sz w:val="24"/>
          <w:szCs w:val="24"/>
        </w:rPr>
        <w:t>he backend I am reading the input data(zipcode)</w:t>
      </w:r>
      <w:r>
        <w:rPr>
          <w:sz w:val="24"/>
          <w:szCs w:val="24"/>
        </w:rPr>
        <w:t xml:space="preserve"> and creating a web request using a child thread (Async). </w:t>
      </w: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>If the request is successful, the api will send JSON data regarding weather information.</w:t>
      </w:r>
    </w:p>
    <w:p w:rsidR="00CE6CDD" w:rsidRDefault="00CE6CDD">
      <w:pPr>
        <w:rPr>
          <w:sz w:val="24"/>
          <w:szCs w:val="24"/>
        </w:rPr>
      </w:pPr>
    </w:p>
    <w:p w:rsidR="00CE6CDD" w:rsidRDefault="00CE6CDD">
      <w:pPr>
        <w:rPr>
          <w:sz w:val="24"/>
          <w:szCs w:val="24"/>
        </w:rPr>
      </w:pPr>
      <w:r>
        <w:rPr>
          <w:sz w:val="24"/>
          <w:szCs w:val="24"/>
        </w:rPr>
        <w:t>Now I have extracted main information from the given obtained JSON. The api provides kelvin scale temperature. So I converted to Fahreinheit using formula</w:t>
      </w:r>
      <w:r w:rsidR="005512CC">
        <w:rPr>
          <w:sz w:val="24"/>
          <w:szCs w:val="24"/>
        </w:rPr>
        <w:t xml:space="preserve"> and displayed</w:t>
      </w:r>
      <w:bookmarkStart w:id="0" w:name="_GoBack"/>
      <w:bookmarkEnd w:id="0"/>
      <w:r w:rsidR="003258DF">
        <w:rPr>
          <w:sz w:val="24"/>
          <w:szCs w:val="24"/>
        </w:rPr>
        <w:t xml:space="preserve"> Fahreinheit.</w:t>
      </w:r>
    </w:p>
    <w:p w:rsidR="003258DF" w:rsidRDefault="003258DF">
      <w:pPr>
        <w:rPr>
          <w:sz w:val="24"/>
          <w:szCs w:val="24"/>
        </w:rPr>
      </w:pPr>
    </w:p>
    <w:p w:rsidR="003258DF" w:rsidRDefault="003258DF">
      <w:pPr>
        <w:rPr>
          <w:sz w:val="24"/>
          <w:szCs w:val="24"/>
        </w:rPr>
      </w:pPr>
      <w:r>
        <w:rPr>
          <w:sz w:val="24"/>
          <w:szCs w:val="24"/>
        </w:rPr>
        <w:t>There is a logout option which redirects to login page.</w:t>
      </w:r>
    </w:p>
    <w:p w:rsidR="00665C45" w:rsidRDefault="00665C45">
      <w:pPr>
        <w:rPr>
          <w:sz w:val="24"/>
          <w:szCs w:val="24"/>
        </w:rPr>
      </w:pPr>
    </w:p>
    <w:p w:rsidR="00665C45" w:rsidRDefault="00665C45">
      <w:pPr>
        <w:rPr>
          <w:sz w:val="24"/>
          <w:szCs w:val="24"/>
        </w:rPr>
      </w:pPr>
      <w:r>
        <w:rPr>
          <w:sz w:val="24"/>
          <w:szCs w:val="24"/>
        </w:rPr>
        <w:t>I have changed weather image as app logo.</w:t>
      </w:r>
    </w:p>
    <w:p w:rsidR="003258DF" w:rsidRDefault="003258DF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DBAC28" wp14:editId="2BF1B6FA">
            <wp:extent cx="305371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58" cy="43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5CF7" w:rsidRDefault="00B65CF7">
      <w:pPr>
        <w:rPr>
          <w:sz w:val="24"/>
          <w:szCs w:val="24"/>
        </w:rPr>
      </w:pPr>
      <w:r>
        <w:rPr>
          <w:sz w:val="24"/>
          <w:szCs w:val="24"/>
        </w:rPr>
        <w:t xml:space="preserve">Fig: Login page </w:t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F3CC56" wp14:editId="213473A8">
            <wp:extent cx="3139678" cy="5581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125" cy="55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B65CF7" w:rsidRDefault="00B65CF7">
      <w:pPr>
        <w:rPr>
          <w:sz w:val="24"/>
          <w:szCs w:val="24"/>
        </w:rPr>
      </w:pPr>
      <w:r>
        <w:rPr>
          <w:sz w:val="24"/>
          <w:szCs w:val="24"/>
        </w:rPr>
        <w:t>Fig: Home page with weather data for given zip code.</w:t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8D7F6" wp14:editId="0EDC452C">
            <wp:extent cx="3381375" cy="60113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150" cy="60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  <w:r>
        <w:rPr>
          <w:sz w:val="24"/>
          <w:szCs w:val="24"/>
        </w:rPr>
        <w:t>Fig 3: Source of data.</w:t>
      </w: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Default="00B65CF7">
      <w:pPr>
        <w:rPr>
          <w:sz w:val="24"/>
          <w:szCs w:val="24"/>
        </w:rPr>
      </w:pPr>
    </w:p>
    <w:p w:rsidR="00B65CF7" w:rsidRPr="00CE6CDD" w:rsidRDefault="00B65CF7">
      <w:pPr>
        <w:rPr>
          <w:sz w:val="24"/>
          <w:szCs w:val="24"/>
        </w:rPr>
      </w:pPr>
    </w:p>
    <w:sectPr w:rsidR="00B65CF7" w:rsidRPr="00CE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DD"/>
    <w:rsid w:val="003258DF"/>
    <w:rsid w:val="005512CC"/>
    <w:rsid w:val="00665C45"/>
    <w:rsid w:val="00B65CF7"/>
    <w:rsid w:val="00CB1DE3"/>
    <w:rsid w:val="00C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161FA-2C44-485E-9507-0572470A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9EDB8-CD2E-436A-B263-6F940474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chanti</cp:lastModifiedBy>
  <cp:revision>5</cp:revision>
  <dcterms:created xsi:type="dcterms:W3CDTF">2016-02-03T21:08:00Z</dcterms:created>
  <dcterms:modified xsi:type="dcterms:W3CDTF">2016-02-04T04:10:00Z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